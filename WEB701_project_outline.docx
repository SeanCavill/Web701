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AA900" w14:textId="0A5161CA" w:rsidR="00C6554A" w:rsidRPr="008B5277" w:rsidRDefault="003258C2"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FB33EE1" wp14:editId="69E8F731">
            <wp:extent cx="5175504" cy="3234690"/>
            <wp:effectExtent l="152400" t="171450" r="158750" b="156210"/>
            <wp:docPr id="2" name="Picture 2" descr="How can I buy Dogecoin – and why did the price su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can I buy Dogecoin – and why did the price su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842" cy="3294276"/>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bookmarkEnd w:id="0"/>
    <w:bookmarkEnd w:id="1"/>
    <w:bookmarkEnd w:id="2"/>
    <w:bookmarkEnd w:id="3"/>
    <w:bookmarkEnd w:id="4"/>
    <w:p w14:paraId="62223CE4" w14:textId="30844D99" w:rsidR="00C6554A" w:rsidRDefault="003258C2" w:rsidP="00C6554A">
      <w:pPr>
        <w:pStyle w:val="Title"/>
      </w:pPr>
      <w:r>
        <w:t>Animal</w:t>
      </w:r>
      <w:r w:rsidR="008B2CBB">
        <w:t xml:space="preserve"> Charity</w:t>
      </w:r>
    </w:p>
    <w:p w14:paraId="5686D324" w14:textId="2ABECAB1" w:rsidR="00C6554A" w:rsidRPr="00D5413C" w:rsidRDefault="008B2CBB" w:rsidP="00C6554A">
      <w:pPr>
        <w:pStyle w:val="Subtitle"/>
      </w:pPr>
      <w:r>
        <w:t xml:space="preserve">Design, Evaluation and Development </w:t>
      </w:r>
    </w:p>
    <w:p w14:paraId="0D5EDD87" w14:textId="1A5543E6" w:rsidR="00C6554A" w:rsidRDefault="003258C2" w:rsidP="00C6554A">
      <w:pPr>
        <w:pStyle w:val="ContactInfo"/>
      </w:pPr>
      <w:r>
        <w:t xml:space="preserve">Sean </w:t>
      </w:r>
      <w:proofErr w:type="spellStart"/>
      <w:r>
        <w:t>Cavill</w:t>
      </w:r>
      <w:proofErr w:type="spellEnd"/>
      <w:r w:rsidR="00C6554A">
        <w:t xml:space="preserve"> | </w:t>
      </w:r>
      <w:r w:rsidR="008B2CBB">
        <w:t>WEB701 Web Technology</w:t>
      </w:r>
      <w:r w:rsidR="00C6554A">
        <w:t xml:space="preserve"> |</w:t>
      </w:r>
      <w:r w:rsidR="00C6554A" w:rsidRPr="00D5413C">
        <w:t xml:space="preserve"> </w:t>
      </w:r>
      <w:sdt>
        <w:sdtPr>
          <w:alias w:val="Date:"/>
          <w:tag w:val="Date:"/>
          <w:id w:val="-35980865"/>
          <w:placeholder>
            <w:docPart w:val="8F96502B12074815AD4AAFB67FC879D5"/>
          </w:placeholder>
          <w:temporary/>
          <w:showingPlcHdr/>
          <w15:appearance w15:val="hidden"/>
        </w:sdtPr>
        <w:sdtEndPr/>
        <w:sdtContent>
          <w:r w:rsidR="00C6554A">
            <w:t>Date</w:t>
          </w:r>
        </w:sdtContent>
      </w:sdt>
      <w:r w:rsidR="00C6554A">
        <w:br w:type="page"/>
      </w:r>
    </w:p>
    <w:p w14:paraId="7E7356F0" w14:textId="44FE5531" w:rsidR="008B2CBB" w:rsidRDefault="008B2CBB" w:rsidP="008B2CBB">
      <w:pPr>
        <w:pStyle w:val="Heading1"/>
      </w:pPr>
      <w:bookmarkStart w:id="5" w:name="_Toc65578708"/>
      <w:r>
        <w:lastRenderedPageBreak/>
        <w:t>Executive Summary/ Abstract</w:t>
      </w:r>
      <w:bookmarkEnd w:id="5"/>
    </w:p>
    <w:p w14:paraId="565064FE" w14:textId="77777777" w:rsidR="008B2CBB" w:rsidRDefault="008B2CBB">
      <w:pPr>
        <w:rPr>
          <w:rFonts w:asciiTheme="majorHAnsi" w:eastAsiaTheme="majorEastAsia" w:hAnsiTheme="majorHAnsi" w:cstheme="majorBidi"/>
          <w:color w:val="007789" w:themeColor="accent1" w:themeShade="BF"/>
          <w:sz w:val="32"/>
        </w:rPr>
      </w:pPr>
      <w:r>
        <w:br w:type="page"/>
      </w:r>
    </w:p>
    <w:sdt>
      <w:sdtPr>
        <w:rPr>
          <w:rFonts w:asciiTheme="minorHAnsi" w:eastAsiaTheme="minorHAnsi" w:hAnsiTheme="minorHAnsi" w:cstheme="minorBidi"/>
          <w:color w:val="595959" w:themeColor="text1" w:themeTint="A6"/>
          <w:sz w:val="22"/>
          <w:szCs w:val="22"/>
        </w:rPr>
        <w:id w:val="-1459477082"/>
        <w:docPartObj>
          <w:docPartGallery w:val="Table of Contents"/>
          <w:docPartUnique/>
        </w:docPartObj>
      </w:sdtPr>
      <w:sdtEndPr>
        <w:rPr>
          <w:b/>
          <w:bCs/>
          <w:noProof/>
        </w:rPr>
      </w:sdtEndPr>
      <w:sdtContent>
        <w:p w14:paraId="34BD43B9" w14:textId="2AA34459" w:rsidR="008B2CBB" w:rsidRDefault="008B2CBB">
          <w:pPr>
            <w:pStyle w:val="TOCHeading"/>
          </w:pPr>
          <w:r>
            <w:t>Contents</w:t>
          </w:r>
        </w:p>
        <w:p w14:paraId="0AC30F3C" w14:textId="1DBD4B8F" w:rsidR="00EC5F39" w:rsidRDefault="008B2CBB">
          <w:pPr>
            <w:pStyle w:val="TOC1"/>
            <w:tabs>
              <w:tab w:val="right" w:leader="dot" w:pos="8630"/>
            </w:tabs>
            <w:rPr>
              <w:rFonts w:eastAsiaTheme="minorEastAsia"/>
              <w:noProof/>
              <w:color w:val="auto"/>
              <w:lang w:val="en-NZ" w:eastAsia="en-NZ"/>
            </w:rPr>
          </w:pPr>
          <w:r>
            <w:fldChar w:fldCharType="begin"/>
          </w:r>
          <w:r>
            <w:instrText xml:space="preserve"> TOC \o "1-3" \h \z \u </w:instrText>
          </w:r>
          <w:r>
            <w:fldChar w:fldCharType="separate"/>
          </w:r>
          <w:hyperlink w:anchor="_Toc65578708" w:history="1">
            <w:r w:rsidR="00EC5F39" w:rsidRPr="00442BD0">
              <w:rPr>
                <w:rStyle w:val="Hyperlink"/>
                <w:noProof/>
              </w:rPr>
              <w:t>Executive Summary/ Abstract</w:t>
            </w:r>
            <w:r w:rsidR="00EC5F39">
              <w:rPr>
                <w:noProof/>
                <w:webHidden/>
              </w:rPr>
              <w:tab/>
            </w:r>
            <w:r w:rsidR="00EC5F39">
              <w:rPr>
                <w:noProof/>
                <w:webHidden/>
              </w:rPr>
              <w:fldChar w:fldCharType="begin"/>
            </w:r>
            <w:r w:rsidR="00EC5F39">
              <w:rPr>
                <w:noProof/>
                <w:webHidden/>
              </w:rPr>
              <w:instrText xml:space="preserve"> PAGEREF _Toc65578708 \h </w:instrText>
            </w:r>
            <w:r w:rsidR="00EC5F39">
              <w:rPr>
                <w:noProof/>
                <w:webHidden/>
              </w:rPr>
            </w:r>
            <w:r w:rsidR="00EC5F39">
              <w:rPr>
                <w:noProof/>
                <w:webHidden/>
              </w:rPr>
              <w:fldChar w:fldCharType="separate"/>
            </w:r>
            <w:r w:rsidR="00EC5F39">
              <w:rPr>
                <w:noProof/>
                <w:webHidden/>
              </w:rPr>
              <w:t>1</w:t>
            </w:r>
            <w:r w:rsidR="00EC5F39">
              <w:rPr>
                <w:noProof/>
                <w:webHidden/>
              </w:rPr>
              <w:fldChar w:fldCharType="end"/>
            </w:r>
          </w:hyperlink>
        </w:p>
        <w:p w14:paraId="782C34D4" w14:textId="0AA92324" w:rsidR="00EC5F39" w:rsidRDefault="00CD558B">
          <w:pPr>
            <w:pStyle w:val="TOC1"/>
            <w:tabs>
              <w:tab w:val="right" w:leader="dot" w:pos="8630"/>
            </w:tabs>
            <w:rPr>
              <w:rFonts w:eastAsiaTheme="minorEastAsia"/>
              <w:noProof/>
              <w:color w:val="auto"/>
              <w:lang w:val="en-NZ" w:eastAsia="en-NZ"/>
            </w:rPr>
          </w:pPr>
          <w:hyperlink w:anchor="_Toc65578709" w:history="1">
            <w:r w:rsidR="00EC5F39" w:rsidRPr="00442BD0">
              <w:rPr>
                <w:rStyle w:val="Hyperlink"/>
                <w:noProof/>
              </w:rPr>
              <w:t>Designing the website.</w:t>
            </w:r>
            <w:r w:rsidR="00EC5F39">
              <w:rPr>
                <w:noProof/>
                <w:webHidden/>
              </w:rPr>
              <w:tab/>
            </w:r>
            <w:r w:rsidR="00EC5F39">
              <w:rPr>
                <w:noProof/>
                <w:webHidden/>
              </w:rPr>
              <w:fldChar w:fldCharType="begin"/>
            </w:r>
            <w:r w:rsidR="00EC5F39">
              <w:rPr>
                <w:noProof/>
                <w:webHidden/>
              </w:rPr>
              <w:instrText xml:space="preserve"> PAGEREF _Toc65578709 \h </w:instrText>
            </w:r>
            <w:r w:rsidR="00EC5F39">
              <w:rPr>
                <w:noProof/>
                <w:webHidden/>
              </w:rPr>
            </w:r>
            <w:r w:rsidR="00EC5F39">
              <w:rPr>
                <w:noProof/>
                <w:webHidden/>
              </w:rPr>
              <w:fldChar w:fldCharType="separate"/>
            </w:r>
            <w:r w:rsidR="00EC5F39">
              <w:rPr>
                <w:noProof/>
                <w:webHidden/>
              </w:rPr>
              <w:t>3</w:t>
            </w:r>
            <w:r w:rsidR="00EC5F39">
              <w:rPr>
                <w:noProof/>
                <w:webHidden/>
              </w:rPr>
              <w:fldChar w:fldCharType="end"/>
            </w:r>
          </w:hyperlink>
        </w:p>
        <w:p w14:paraId="52F3A685" w14:textId="3D2CE7A6" w:rsidR="00EC5F39" w:rsidRDefault="00CD558B">
          <w:pPr>
            <w:pStyle w:val="TOC2"/>
            <w:tabs>
              <w:tab w:val="right" w:leader="dot" w:pos="8630"/>
            </w:tabs>
            <w:rPr>
              <w:noProof/>
            </w:rPr>
          </w:pPr>
          <w:hyperlink w:anchor="_Toc65578710" w:history="1">
            <w:r w:rsidR="00EC5F39" w:rsidRPr="00442BD0">
              <w:rPr>
                <w:rStyle w:val="Hyperlink"/>
                <w:noProof/>
              </w:rPr>
              <w:t>Website Brief</w:t>
            </w:r>
            <w:r w:rsidR="00EC5F39">
              <w:rPr>
                <w:noProof/>
                <w:webHidden/>
              </w:rPr>
              <w:tab/>
            </w:r>
            <w:r w:rsidR="00EC5F39">
              <w:rPr>
                <w:noProof/>
                <w:webHidden/>
              </w:rPr>
              <w:fldChar w:fldCharType="begin"/>
            </w:r>
            <w:r w:rsidR="00EC5F39">
              <w:rPr>
                <w:noProof/>
                <w:webHidden/>
              </w:rPr>
              <w:instrText xml:space="preserve"> PAGEREF _Toc65578710 \h </w:instrText>
            </w:r>
            <w:r w:rsidR="00EC5F39">
              <w:rPr>
                <w:noProof/>
                <w:webHidden/>
              </w:rPr>
            </w:r>
            <w:r w:rsidR="00EC5F39">
              <w:rPr>
                <w:noProof/>
                <w:webHidden/>
              </w:rPr>
              <w:fldChar w:fldCharType="separate"/>
            </w:r>
            <w:r w:rsidR="00EC5F39">
              <w:rPr>
                <w:noProof/>
                <w:webHidden/>
              </w:rPr>
              <w:t>3</w:t>
            </w:r>
            <w:r w:rsidR="00EC5F39">
              <w:rPr>
                <w:noProof/>
                <w:webHidden/>
              </w:rPr>
              <w:fldChar w:fldCharType="end"/>
            </w:r>
          </w:hyperlink>
        </w:p>
        <w:p w14:paraId="68481FBE" w14:textId="25A24D9B" w:rsidR="00EC5F39" w:rsidRDefault="00CD558B">
          <w:pPr>
            <w:pStyle w:val="TOC2"/>
            <w:tabs>
              <w:tab w:val="right" w:leader="dot" w:pos="8630"/>
            </w:tabs>
            <w:rPr>
              <w:noProof/>
            </w:rPr>
          </w:pPr>
          <w:hyperlink w:anchor="_Toc65578711" w:history="1">
            <w:r w:rsidR="00EC5F39" w:rsidRPr="00442BD0">
              <w:rPr>
                <w:rStyle w:val="Hyperlink"/>
                <w:noProof/>
              </w:rPr>
              <w:t>What are the Website requirements? (using Information Architecture analysis)</w:t>
            </w:r>
            <w:r w:rsidR="00EC5F39">
              <w:rPr>
                <w:noProof/>
                <w:webHidden/>
              </w:rPr>
              <w:tab/>
            </w:r>
            <w:r w:rsidR="00EC5F39">
              <w:rPr>
                <w:noProof/>
                <w:webHidden/>
              </w:rPr>
              <w:fldChar w:fldCharType="begin"/>
            </w:r>
            <w:r w:rsidR="00EC5F39">
              <w:rPr>
                <w:noProof/>
                <w:webHidden/>
              </w:rPr>
              <w:instrText xml:space="preserve"> PAGEREF _Toc65578711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31F6BDA7" w14:textId="1495C965" w:rsidR="00EC5F39" w:rsidRDefault="00CD558B">
          <w:pPr>
            <w:pStyle w:val="TOC3"/>
            <w:tabs>
              <w:tab w:val="right" w:leader="dot" w:pos="8630"/>
            </w:tabs>
            <w:rPr>
              <w:noProof/>
            </w:rPr>
          </w:pPr>
          <w:hyperlink w:anchor="_Toc65578712" w:history="1">
            <w:r w:rsidR="00EC5F39" w:rsidRPr="00442BD0">
              <w:rPr>
                <w:rStyle w:val="Hyperlink"/>
                <w:noProof/>
              </w:rPr>
              <w:t>Site Goals</w:t>
            </w:r>
            <w:r w:rsidR="00EC5F39">
              <w:rPr>
                <w:noProof/>
                <w:webHidden/>
              </w:rPr>
              <w:tab/>
            </w:r>
            <w:r w:rsidR="00EC5F39">
              <w:rPr>
                <w:noProof/>
                <w:webHidden/>
              </w:rPr>
              <w:fldChar w:fldCharType="begin"/>
            </w:r>
            <w:r w:rsidR="00EC5F39">
              <w:rPr>
                <w:noProof/>
                <w:webHidden/>
              </w:rPr>
              <w:instrText xml:space="preserve"> PAGEREF _Toc65578712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61D66C49" w14:textId="1FC57E16" w:rsidR="00EC5F39" w:rsidRDefault="00CD558B">
          <w:pPr>
            <w:pStyle w:val="TOC3"/>
            <w:tabs>
              <w:tab w:val="right" w:leader="dot" w:pos="8630"/>
            </w:tabs>
            <w:rPr>
              <w:noProof/>
            </w:rPr>
          </w:pPr>
          <w:hyperlink w:anchor="_Toc65578713" w:history="1">
            <w:r w:rsidR="00EC5F39" w:rsidRPr="00442BD0">
              <w:rPr>
                <w:rStyle w:val="Hyperlink"/>
                <w:noProof/>
              </w:rPr>
              <w:t>Define the User experience</w:t>
            </w:r>
            <w:r w:rsidR="00EC5F39">
              <w:rPr>
                <w:noProof/>
                <w:webHidden/>
              </w:rPr>
              <w:tab/>
            </w:r>
            <w:r w:rsidR="00EC5F39">
              <w:rPr>
                <w:noProof/>
                <w:webHidden/>
              </w:rPr>
              <w:fldChar w:fldCharType="begin"/>
            </w:r>
            <w:r w:rsidR="00EC5F39">
              <w:rPr>
                <w:noProof/>
                <w:webHidden/>
              </w:rPr>
              <w:instrText xml:space="preserve"> PAGEREF _Toc65578713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7A050455" w14:textId="0D81239D" w:rsidR="00EC5F39" w:rsidRDefault="00CD558B">
          <w:pPr>
            <w:pStyle w:val="TOC3"/>
            <w:tabs>
              <w:tab w:val="right" w:leader="dot" w:pos="8630"/>
            </w:tabs>
            <w:rPr>
              <w:noProof/>
            </w:rPr>
          </w:pPr>
          <w:hyperlink w:anchor="_Toc65578714" w:history="1">
            <w:r w:rsidR="00EC5F39" w:rsidRPr="00442BD0">
              <w:rPr>
                <w:rStyle w:val="Hyperlink"/>
                <w:noProof/>
              </w:rPr>
              <w:t>Site Content</w:t>
            </w:r>
            <w:r w:rsidR="00EC5F39">
              <w:rPr>
                <w:noProof/>
                <w:webHidden/>
              </w:rPr>
              <w:tab/>
            </w:r>
            <w:r w:rsidR="00EC5F39">
              <w:rPr>
                <w:noProof/>
                <w:webHidden/>
              </w:rPr>
              <w:fldChar w:fldCharType="begin"/>
            </w:r>
            <w:r w:rsidR="00EC5F39">
              <w:rPr>
                <w:noProof/>
                <w:webHidden/>
              </w:rPr>
              <w:instrText xml:space="preserve"> PAGEREF _Toc65578714 \h </w:instrText>
            </w:r>
            <w:r w:rsidR="00EC5F39">
              <w:rPr>
                <w:noProof/>
                <w:webHidden/>
              </w:rPr>
            </w:r>
            <w:r w:rsidR="00EC5F39">
              <w:rPr>
                <w:noProof/>
                <w:webHidden/>
              </w:rPr>
              <w:fldChar w:fldCharType="separate"/>
            </w:r>
            <w:r w:rsidR="00EC5F39">
              <w:rPr>
                <w:noProof/>
                <w:webHidden/>
              </w:rPr>
              <w:t>4</w:t>
            </w:r>
            <w:r w:rsidR="00EC5F39">
              <w:rPr>
                <w:noProof/>
                <w:webHidden/>
              </w:rPr>
              <w:fldChar w:fldCharType="end"/>
            </w:r>
          </w:hyperlink>
        </w:p>
        <w:p w14:paraId="2D842C96" w14:textId="1FA165BA" w:rsidR="00EC5F39" w:rsidRDefault="00CD558B">
          <w:pPr>
            <w:pStyle w:val="TOC3"/>
            <w:tabs>
              <w:tab w:val="right" w:leader="dot" w:pos="8630"/>
            </w:tabs>
            <w:rPr>
              <w:noProof/>
            </w:rPr>
          </w:pPr>
          <w:hyperlink w:anchor="_Toc65578715" w:history="1">
            <w:r w:rsidR="00EC5F39" w:rsidRPr="00442BD0">
              <w:rPr>
                <w:rStyle w:val="Hyperlink"/>
                <w:noProof/>
              </w:rPr>
              <w:t>Site Structure</w:t>
            </w:r>
            <w:r w:rsidR="00EC5F39">
              <w:rPr>
                <w:noProof/>
                <w:webHidden/>
              </w:rPr>
              <w:tab/>
            </w:r>
            <w:r w:rsidR="00EC5F39">
              <w:rPr>
                <w:noProof/>
                <w:webHidden/>
              </w:rPr>
              <w:fldChar w:fldCharType="begin"/>
            </w:r>
            <w:r w:rsidR="00EC5F39">
              <w:rPr>
                <w:noProof/>
                <w:webHidden/>
              </w:rPr>
              <w:instrText xml:space="preserve"> PAGEREF _Toc65578715 \h </w:instrText>
            </w:r>
            <w:r w:rsidR="00EC5F39">
              <w:rPr>
                <w:noProof/>
                <w:webHidden/>
              </w:rPr>
            </w:r>
            <w:r w:rsidR="00EC5F39">
              <w:rPr>
                <w:noProof/>
                <w:webHidden/>
              </w:rPr>
              <w:fldChar w:fldCharType="separate"/>
            </w:r>
            <w:r w:rsidR="00EC5F39">
              <w:rPr>
                <w:noProof/>
                <w:webHidden/>
              </w:rPr>
              <w:t>5</w:t>
            </w:r>
            <w:r w:rsidR="00EC5F39">
              <w:rPr>
                <w:noProof/>
                <w:webHidden/>
              </w:rPr>
              <w:fldChar w:fldCharType="end"/>
            </w:r>
          </w:hyperlink>
        </w:p>
        <w:p w14:paraId="42AF4C23" w14:textId="3B5DA1D9" w:rsidR="00EC5F39" w:rsidRDefault="00CD558B">
          <w:pPr>
            <w:pStyle w:val="TOC2"/>
            <w:tabs>
              <w:tab w:val="right" w:leader="dot" w:pos="8630"/>
            </w:tabs>
            <w:rPr>
              <w:noProof/>
            </w:rPr>
          </w:pPr>
          <w:hyperlink w:anchor="_Toc65578716" w:history="1">
            <w:r w:rsidR="00EC5F39" w:rsidRPr="00442BD0">
              <w:rPr>
                <w:rStyle w:val="Hyperlink"/>
                <w:noProof/>
              </w:rPr>
              <w:t>User Stories – Designing to build</w:t>
            </w:r>
            <w:r w:rsidR="00EC5F39">
              <w:rPr>
                <w:noProof/>
                <w:webHidden/>
              </w:rPr>
              <w:tab/>
            </w:r>
            <w:r w:rsidR="00EC5F39">
              <w:rPr>
                <w:noProof/>
                <w:webHidden/>
              </w:rPr>
              <w:fldChar w:fldCharType="begin"/>
            </w:r>
            <w:r w:rsidR="00EC5F39">
              <w:rPr>
                <w:noProof/>
                <w:webHidden/>
              </w:rPr>
              <w:instrText xml:space="preserve"> PAGEREF _Toc65578716 \h </w:instrText>
            </w:r>
            <w:r w:rsidR="00EC5F39">
              <w:rPr>
                <w:noProof/>
                <w:webHidden/>
              </w:rPr>
            </w:r>
            <w:r w:rsidR="00EC5F39">
              <w:rPr>
                <w:noProof/>
                <w:webHidden/>
              </w:rPr>
              <w:fldChar w:fldCharType="separate"/>
            </w:r>
            <w:r w:rsidR="00EC5F39">
              <w:rPr>
                <w:noProof/>
                <w:webHidden/>
              </w:rPr>
              <w:t>6</w:t>
            </w:r>
            <w:r w:rsidR="00EC5F39">
              <w:rPr>
                <w:noProof/>
                <w:webHidden/>
              </w:rPr>
              <w:fldChar w:fldCharType="end"/>
            </w:r>
          </w:hyperlink>
        </w:p>
        <w:p w14:paraId="5A08A5CB" w14:textId="7FEE3F53" w:rsidR="00EC5F39" w:rsidRDefault="00CD558B">
          <w:pPr>
            <w:pStyle w:val="TOC3"/>
            <w:tabs>
              <w:tab w:val="right" w:leader="dot" w:pos="8630"/>
            </w:tabs>
            <w:rPr>
              <w:noProof/>
            </w:rPr>
          </w:pPr>
          <w:hyperlink w:anchor="_Toc65578717" w:history="1">
            <w:r w:rsidR="00EC5F39" w:rsidRPr="00442BD0">
              <w:rPr>
                <w:rStyle w:val="Hyperlink"/>
                <w:noProof/>
              </w:rPr>
              <w:t>CRUD analysis – API prototype</w:t>
            </w:r>
            <w:r w:rsidR="00EC5F39">
              <w:rPr>
                <w:noProof/>
                <w:webHidden/>
              </w:rPr>
              <w:tab/>
            </w:r>
            <w:r w:rsidR="00EC5F39">
              <w:rPr>
                <w:noProof/>
                <w:webHidden/>
              </w:rPr>
              <w:fldChar w:fldCharType="begin"/>
            </w:r>
            <w:r w:rsidR="00EC5F39">
              <w:rPr>
                <w:noProof/>
                <w:webHidden/>
              </w:rPr>
              <w:instrText xml:space="preserve"> PAGEREF _Toc65578717 \h </w:instrText>
            </w:r>
            <w:r w:rsidR="00EC5F39">
              <w:rPr>
                <w:noProof/>
                <w:webHidden/>
              </w:rPr>
            </w:r>
            <w:r w:rsidR="00EC5F39">
              <w:rPr>
                <w:noProof/>
                <w:webHidden/>
              </w:rPr>
              <w:fldChar w:fldCharType="separate"/>
            </w:r>
            <w:r w:rsidR="00EC5F39">
              <w:rPr>
                <w:noProof/>
                <w:webHidden/>
              </w:rPr>
              <w:t>6</w:t>
            </w:r>
            <w:r w:rsidR="00EC5F39">
              <w:rPr>
                <w:noProof/>
                <w:webHidden/>
              </w:rPr>
              <w:fldChar w:fldCharType="end"/>
            </w:r>
          </w:hyperlink>
        </w:p>
        <w:p w14:paraId="18CD36BD" w14:textId="7BA5A660" w:rsidR="00EC5F39" w:rsidRDefault="00CD558B">
          <w:pPr>
            <w:pStyle w:val="TOC1"/>
            <w:tabs>
              <w:tab w:val="right" w:leader="dot" w:pos="8630"/>
            </w:tabs>
            <w:rPr>
              <w:rFonts w:eastAsiaTheme="minorEastAsia"/>
              <w:noProof/>
              <w:color w:val="auto"/>
              <w:lang w:val="en-NZ" w:eastAsia="en-NZ"/>
            </w:rPr>
          </w:pPr>
          <w:hyperlink w:anchor="_Toc65578718" w:history="1">
            <w:r w:rsidR="00EC5F39" w:rsidRPr="00442BD0">
              <w:rPr>
                <w:rStyle w:val="Hyperlink"/>
                <w:noProof/>
              </w:rPr>
              <w:t>Evaluating web technology – which to use.?</w:t>
            </w:r>
            <w:r w:rsidR="00EC5F39">
              <w:rPr>
                <w:noProof/>
                <w:webHidden/>
              </w:rPr>
              <w:tab/>
            </w:r>
            <w:r w:rsidR="00EC5F39">
              <w:rPr>
                <w:noProof/>
                <w:webHidden/>
              </w:rPr>
              <w:fldChar w:fldCharType="begin"/>
            </w:r>
            <w:r w:rsidR="00EC5F39">
              <w:rPr>
                <w:noProof/>
                <w:webHidden/>
              </w:rPr>
              <w:instrText xml:space="preserve"> PAGEREF _Toc65578718 \h </w:instrText>
            </w:r>
            <w:r w:rsidR="00EC5F39">
              <w:rPr>
                <w:noProof/>
                <w:webHidden/>
              </w:rPr>
            </w:r>
            <w:r w:rsidR="00EC5F39">
              <w:rPr>
                <w:noProof/>
                <w:webHidden/>
              </w:rPr>
              <w:fldChar w:fldCharType="separate"/>
            </w:r>
            <w:r w:rsidR="00EC5F39">
              <w:rPr>
                <w:noProof/>
                <w:webHidden/>
              </w:rPr>
              <w:t>7</w:t>
            </w:r>
            <w:r w:rsidR="00EC5F39">
              <w:rPr>
                <w:noProof/>
                <w:webHidden/>
              </w:rPr>
              <w:fldChar w:fldCharType="end"/>
            </w:r>
          </w:hyperlink>
        </w:p>
        <w:p w14:paraId="13B9A9E9" w14:textId="4C053413" w:rsidR="00EC5F39" w:rsidRDefault="00CD558B">
          <w:pPr>
            <w:pStyle w:val="TOC1"/>
            <w:tabs>
              <w:tab w:val="right" w:leader="dot" w:pos="8630"/>
            </w:tabs>
            <w:rPr>
              <w:rFonts w:eastAsiaTheme="minorEastAsia"/>
              <w:noProof/>
              <w:color w:val="auto"/>
              <w:lang w:val="en-NZ" w:eastAsia="en-NZ"/>
            </w:rPr>
          </w:pPr>
          <w:hyperlink w:anchor="_Toc65578719" w:history="1">
            <w:r w:rsidR="00EC5F39" w:rsidRPr="00442BD0">
              <w:rPr>
                <w:rStyle w:val="Hyperlink"/>
                <w:noProof/>
              </w:rPr>
              <w:t>Developing the website</w:t>
            </w:r>
            <w:r w:rsidR="00EC5F39">
              <w:rPr>
                <w:noProof/>
                <w:webHidden/>
              </w:rPr>
              <w:tab/>
            </w:r>
            <w:r w:rsidR="00EC5F39">
              <w:rPr>
                <w:noProof/>
                <w:webHidden/>
              </w:rPr>
              <w:fldChar w:fldCharType="begin"/>
            </w:r>
            <w:r w:rsidR="00EC5F39">
              <w:rPr>
                <w:noProof/>
                <w:webHidden/>
              </w:rPr>
              <w:instrText xml:space="preserve"> PAGEREF _Toc65578719 \h </w:instrText>
            </w:r>
            <w:r w:rsidR="00EC5F39">
              <w:rPr>
                <w:noProof/>
                <w:webHidden/>
              </w:rPr>
            </w:r>
            <w:r w:rsidR="00EC5F39">
              <w:rPr>
                <w:noProof/>
                <w:webHidden/>
              </w:rPr>
              <w:fldChar w:fldCharType="separate"/>
            </w:r>
            <w:r w:rsidR="00EC5F39">
              <w:rPr>
                <w:noProof/>
                <w:webHidden/>
              </w:rPr>
              <w:t>8</w:t>
            </w:r>
            <w:r w:rsidR="00EC5F39">
              <w:rPr>
                <w:noProof/>
                <w:webHidden/>
              </w:rPr>
              <w:fldChar w:fldCharType="end"/>
            </w:r>
          </w:hyperlink>
        </w:p>
        <w:p w14:paraId="5BDBDE81" w14:textId="54B7FA6D" w:rsidR="008B2CBB" w:rsidRDefault="008B2CBB">
          <w:r>
            <w:rPr>
              <w:b/>
              <w:bCs/>
              <w:noProof/>
            </w:rPr>
            <w:fldChar w:fldCharType="end"/>
          </w:r>
        </w:p>
      </w:sdtContent>
    </w:sdt>
    <w:p w14:paraId="6E948524" w14:textId="29DB1F66" w:rsidR="008B2CBB" w:rsidRDefault="008B2CBB" w:rsidP="008B2CBB">
      <w:pPr>
        <w:pStyle w:val="Heading1"/>
      </w:pPr>
      <w:r>
        <w:br w:type="page"/>
      </w:r>
    </w:p>
    <w:p w14:paraId="5A0D592D" w14:textId="0A10D033" w:rsidR="00EC5F39" w:rsidRDefault="00EC5F39" w:rsidP="008B2CBB">
      <w:pPr>
        <w:pStyle w:val="Heading1"/>
      </w:pPr>
      <w:bookmarkStart w:id="6" w:name="_Toc65578709"/>
      <w:r>
        <w:lastRenderedPageBreak/>
        <w:t>Introduction</w:t>
      </w:r>
    </w:p>
    <w:p w14:paraId="7D50E74B" w14:textId="5786663F" w:rsidR="008B2CBB" w:rsidRDefault="008B2CBB" w:rsidP="008B2CBB">
      <w:pPr>
        <w:pStyle w:val="Heading1"/>
      </w:pPr>
      <w:r>
        <w:t>Designing the website.</w:t>
      </w:r>
      <w:bookmarkEnd w:id="6"/>
    </w:p>
    <w:p w14:paraId="01DB2A97" w14:textId="34504507" w:rsidR="008B2CBB" w:rsidRDefault="008B2CBB" w:rsidP="008B2CBB">
      <w:pPr>
        <w:pStyle w:val="Heading2"/>
      </w:pPr>
      <w:bookmarkStart w:id="7" w:name="_Toc65578710"/>
      <w:r>
        <w:t>Website Brief</w:t>
      </w:r>
      <w:bookmarkEnd w:id="7"/>
    </w:p>
    <w:p w14:paraId="053D16F8" w14:textId="77777777" w:rsidR="003258C2" w:rsidRDefault="003258C2" w:rsidP="003258C2">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The Animal Charity are is a “Animal rescue shelter style” charity in the Nelson region who offer their rescued pets to the local community. </w:t>
      </w:r>
    </w:p>
    <w:p w14:paraId="13A6DC2C" w14:textId="77777777" w:rsidR="003258C2" w:rsidRDefault="003258C2" w:rsidP="003258C2">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We need a website for the Nelson region for members of the charity to provide people with information on the pets.</w:t>
      </w:r>
    </w:p>
    <w:p w14:paraId="035940AE" w14:textId="77777777" w:rsidR="003258C2" w:rsidRDefault="003258C2" w:rsidP="003258C2">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The purpose of the new website is to help with the distribution of the service or product by members of our charity to customers. Like an “animal shelter”, the website lets members register and describe the service or products they are providing, the number and frequency of the offerings.</w:t>
      </w:r>
    </w:p>
    <w:p w14:paraId="12130BA3" w14:textId="77777777" w:rsidR="003258C2" w:rsidRDefault="003258C2" w:rsidP="003258C2">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The website lets members of the community (beneficiaries) access the service, by providing tokens that can be “spent” in the service. To achieve our goal, we would like to have an online token function on our website that let a beneficiary access a limited number of tokens, for example the system needs a mechanism that verifies that a member of the community is accessing the service and that the token belongs to a particular community member. The website needs some homepage text about general information of our products and services such as: types, characteristics, quality factor, usage and benefit.</w:t>
      </w:r>
    </w:p>
    <w:p w14:paraId="7FB21712" w14:textId="77777777" w:rsidR="003258C2" w:rsidRDefault="003258C2" w:rsidP="003258C2">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We require the following features on the website:</w:t>
      </w:r>
    </w:p>
    <w:p w14:paraId="6E2C09D8" w14:textId="77777777" w:rsidR="003258C2" w:rsidRDefault="003258C2" w:rsidP="003258C2">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1.   Charity members and beneficiaries can register, log in and administer their own accounts.</w:t>
      </w:r>
    </w:p>
    <w:p w14:paraId="2A828A7F" w14:textId="77777777" w:rsidR="003258C2" w:rsidRDefault="003258C2" w:rsidP="003258C2">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2.   Members use the website to register their products and services, and beneficiaries use the system to acquire tokens.</w:t>
      </w:r>
    </w:p>
    <w:p w14:paraId="6D07FAAF" w14:textId="77777777" w:rsidR="003258C2" w:rsidRDefault="003258C2" w:rsidP="003258C2">
      <w:pPr>
        <w:pStyle w:val="NormalWeb"/>
        <w:spacing w:before="0" w:beforeAutospacing="0"/>
        <w:rPr>
          <w:rFonts w:ascii="Segoe UI" w:hAnsi="Segoe UI" w:cs="Segoe UI"/>
          <w:color w:val="212529"/>
          <w:sz w:val="23"/>
          <w:szCs w:val="23"/>
        </w:rPr>
      </w:pPr>
      <w:r>
        <w:rPr>
          <w:rFonts w:ascii="Segoe UI" w:hAnsi="Segoe UI" w:cs="Segoe UI"/>
          <w:color w:val="212529"/>
          <w:sz w:val="23"/>
          <w:szCs w:val="23"/>
        </w:rPr>
        <w:t>3.   Interactive element(s) that engages the website user.</w:t>
      </w:r>
    </w:p>
    <w:p w14:paraId="6628EF87" w14:textId="77777777" w:rsidR="003258C2" w:rsidRDefault="003258C2" w:rsidP="003258C2">
      <w:r>
        <w:rPr>
          <w:rFonts w:ascii="Segoe UI" w:hAnsi="Segoe UI" w:cs="Segoe UI"/>
          <w:color w:val="212529"/>
          <w:sz w:val="23"/>
          <w:szCs w:val="23"/>
        </w:rPr>
        <w:t>4.   The system provides an interface that the members can use to accept a token in a transaction.</w:t>
      </w:r>
    </w:p>
    <w:p w14:paraId="6F3AAD25" w14:textId="391146C0" w:rsidR="008B2CBB" w:rsidRDefault="008B2CBB" w:rsidP="008B2CBB"/>
    <w:p w14:paraId="636817F9" w14:textId="741DB273" w:rsidR="008B2CBB" w:rsidRDefault="008B2CBB" w:rsidP="008B2CBB">
      <w:pPr>
        <w:pStyle w:val="Heading2"/>
      </w:pPr>
      <w:bookmarkStart w:id="8" w:name="_Toc65578711"/>
      <w:r>
        <w:lastRenderedPageBreak/>
        <w:t>What are the Website requirements? (using Information Architecture analysis)</w:t>
      </w:r>
      <w:bookmarkEnd w:id="8"/>
    </w:p>
    <w:p w14:paraId="3253DB57" w14:textId="50229F74" w:rsidR="008B2CBB" w:rsidRDefault="008B2CBB" w:rsidP="008B2CBB">
      <w:pPr>
        <w:pStyle w:val="Heading3"/>
      </w:pPr>
      <w:bookmarkStart w:id="9" w:name="_Toc65578712"/>
      <w:r>
        <w:t>Site Goals</w:t>
      </w:r>
      <w:bookmarkEnd w:id="9"/>
    </w:p>
    <w:p w14:paraId="5B4BFB15" w14:textId="725AA161" w:rsidR="008B2CBB" w:rsidRDefault="002B06A3" w:rsidP="008B2CBB">
      <w:r>
        <w:t xml:space="preserve">The site goal is to provide a service where people </w:t>
      </w:r>
      <w:r w:rsidR="001015DC">
        <w:t>can</w:t>
      </w:r>
      <w:r>
        <w:t xml:space="preserve"> adopt pets.</w:t>
      </w:r>
    </w:p>
    <w:p w14:paraId="16A48821" w14:textId="1A9F889E" w:rsidR="008B2CBB" w:rsidRDefault="008B2CBB" w:rsidP="008B2CBB">
      <w:pPr>
        <w:pStyle w:val="Heading4"/>
      </w:pPr>
      <w:r>
        <w:t>Mission or purpose of the website.</w:t>
      </w:r>
    </w:p>
    <w:p w14:paraId="7548C978" w14:textId="01A691A4" w:rsidR="002B06A3" w:rsidRPr="002B06A3" w:rsidRDefault="002B06A3" w:rsidP="002B06A3">
      <w:r>
        <w:t xml:space="preserve">The mission of the website is to increase the </w:t>
      </w:r>
      <w:r w:rsidR="001015DC">
        <w:t>number</w:t>
      </w:r>
      <w:r>
        <w:t xml:space="preserve"> of housed animals in the area, and reduce animals being put down.</w:t>
      </w:r>
    </w:p>
    <w:p w14:paraId="672A5213" w14:textId="1AB33B23" w:rsidR="008B2CBB" w:rsidRDefault="008B2CBB" w:rsidP="008B2CBB">
      <w:pPr>
        <w:pStyle w:val="Heading4"/>
      </w:pPr>
      <w:r>
        <w:t>Short- and long-term goals.</w:t>
      </w:r>
    </w:p>
    <w:p w14:paraId="68F06E4D" w14:textId="41443859" w:rsidR="002B06A3" w:rsidRPr="002B06A3" w:rsidRDefault="002B06A3" w:rsidP="002B06A3">
      <w:r>
        <w:t xml:space="preserve">Short term goal is to get the website running and start giving out animals. The </w:t>
      </w:r>
      <w:proofErr w:type="gramStart"/>
      <w:r>
        <w:t>long term</w:t>
      </w:r>
      <w:proofErr w:type="gramEnd"/>
      <w:r>
        <w:t xml:space="preserve"> goal is to branch out to more regions.</w:t>
      </w:r>
    </w:p>
    <w:p w14:paraId="3DCD8B8C" w14:textId="71327656" w:rsidR="008B2CBB" w:rsidRDefault="008B2CBB" w:rsidP="008B2CBB">
      <w:pPr>
        <w:pStyle w:val="Heading4"/>
      </w:pPr>
      <w:r>
        <w:t>Intended audiences (a brief overview)</w:t>
      </w:r>
    </w:p>
    <w:p w14:paraId="37F2B070" w14:textId="48EFB112" w:rsidR="002B06A3" w:rsidRPr="002B06A3" w:rsidRDefault="002B06A3" w:rsidP="002B06A3">
      <w:r>
        <w:t>The intended audience is for people who want to adopt an animal.</w:t>
      </w:r>
    </w:p>
    <w:p w14:paraId="716F3CB3" w14:textId="7EB9B1D1" w:rsidR="008B2CBB" w:rsidRDefault="008B2CBB" w:rsidP="008B2CBB">
      <w:pPr>
        <w:pStyle w:val="Heading4"/>
      </w:pPr>
      <w:r>
        <w:t>Why will people come to the website?</w:t>
      </w:r>
      <w:r>
        <w:br/>
      </w:r>
    </w:p>
    <w:p w14:paraId="34E78BF3" w14:textId="2997542F" w:rsidR="002B06A3" w:rsidRPr="002B06A3" w:rsidRDefault="002B06A3" w:rsidP="002B06A3">
      <w:r>
        <w:t>People will come to the website in order to view the animals that are offered up for adoption.</w:t>
      </w:r>
    </w:p>
    <w:p w14:paraId="26EBE0D9" w14:textId="2EF95D92" w:rsidR="008B2CBB" w:rsidRDefault="008B2CBB" w:rsidP="008B2CBB">
      <w:pPr>
        <w:pStyle w:val="Heading3"/>
      </w:pPr>
      <w:bookmarkStart w:id="10" w:name="_Toc65578713"/>
      <w:r>
        <w:t xml:space="preserve">Define the </w:t>
      </w:r>
      <w:r w:rsidR="00C9153A">
        <w:t>User experience</w:t>
      </w:r>
      <w:bookmarkEnd w:id="10"/>
    </w:p>
    <w:p w14:paraId="2F877245" w14:textId="7383528C" w:rsidR="00C9153A" w:rsidRDefault="002B06A3" w:rsidP="00C9153A">
      <w:r>
        <w:t>The desired experience for the user is to have a streamlined website that is easy to navigate and use.</w:t>
      </w:r>
    </w:p>
    <w:p w14:paraId="2E5B0A6D" w14:textId="4A0BA674" w:rsidR="00C9153A" w:rsidRDefault="00C9153A" w:rsidP="00C9153A">
      <w:pPr>
        <w:pStyle w:val="Heading4"/>
      </w:pPr>
      <w:r>
        <w:t xml:space="preserve">The Audience </w:t>
      </w:r>
    </w:p>
    <w:p w14:paraId="3BFD8CD4" w14:textId="1002C092" w:rsidR="00C9153A" w:rsidRDefault="00C9153A" w:rsidP="00C9153A">
      <w:pPr>
        <w:pStyle w:val="Heading5"/>
      </w:pPr>
      <w:r>
        <w:t>First type of audience</w:t>
      </w:r>
    </w:p>
    <w:p w14:paraId="54A25051" w14:textId="3C69F161" w:rsidR="002B06A3" w:rsidRPr="002B06A3" w:rsidRDefault="002B06A3" w:rsidP="002B06A3">
      <w:r>
        <w:t>The first type of audience will be the people looking to adopt a pet.</w:t>
      </w:r>
    </w:p>
    <w:p w14:paraId="573F7192" w14:textId="475DF95E" w:rsidR="00C9153A" w:rsidRDefault="00C9153A" w:rsidP="00C9153A">
      <w:pPr>
        <w:pStyle w:val="Heading5"/>
      </w:pPr>
      <w:r>
        <w:t>Second type of audience.</w:t>
      </w:r>
    </w:p>
    <w:p w14:paraId="7B3470E6" w14:textId="3416487C" w:rsidR="002B06A3" w:rsidRPr="002B06A3" w:rsidRDefault="002B06A3" w:rsidP="002B06A3">
      <w:r>
        <w:t>The second type of audience is people who are wanting to put pets up for adoption.</w:t>
      </w:r>
    </w:p>
    <w:p w14:paraId="7C3DCCFD" w14:textId="2485A250" w:rsidR="00C9153A" w:rsidRDefault="00C9153A" w:rsidP="00C9153A">
      <w:pPr>
        <w:pStyle w:val="Heading5"/>
      </w:pPr>
      <w:r>
        <w:t>Continue until all have been listed and briefly described.</w:t>
      </w:r>
    </w:p>
    <w:p w14:paraId="098FCF18" w14:textId="3485179F" w:rsidR="00C9153A" w:rsidRDefault="00C9153A" w:rsidP="00C9153A">
      <w:pPr>
        <w:pStyle w:val="Heading4"/>
      </w:pPr>
      <w:r>
        <w:t xml:space="preserve">Scenarios and Personas </w:t>
      </w:r>
    </w:p>
    <w:p w14:paraId="70E80766" w14:textId="55E77E3C" w:rsidR="00C9153A" w:rsidRDefault="00C9153A" w:rsidP="00C9153A">
      <w:r>
        <w:t>Write 3 to 4 short scenarios that describe how the website is going to used. Write “grungy” persona descriptions.</w:t>
      </w:r>
    </w:p>
    <w:p w14:paraId="25AC779A" w14:textId="0152803F" w:rsidR="002B06A3" w:rsidRDefault="002B06A3" w:rsidP="00C9153A">
      <w:r>
        <w:t xml:space="preserve">A user is looking to adopt a dog for their home. They find the charity website through a google search and are interested in the site. They will browse to the dogs available for adoption and see the details of a dog they like. They then go </w:t>
      </w:r>
      <w:proofErr w:type="gramStart"/>
      <w:r>
        <w:t>in to</w:t>
      </w:r>
      <w:proofErr w:type="gramEnd"/>
      <w:r>
        <w:t xml:space="preserve"> the animal shelter and adopt the dog.</w:t>
      </w:r>
    </w:p>
    <w:p w14:paraId="550EAE41" w14:textId="491A2769" w:rsidR="002B06A3" w:rsidRDefault="002B06A3" w:rsidP="00C9153A">
      <w:r>
        <w:lastRenderedPageBreak/>
        <w:t>A user wants to put a pet up for adoption. They view the website and find that the website is currently accepting adoptions for the cat they want to put up for adoption.</w:t>
      </w:r>
      <w:r w:rsidR="00973C3F">
        <w:t xml:space="preserve"> </w:t>
      </w:r>
    </w:p>
    <w:p w14:paraId="1FC004D2" w14:textId="77777777" w:rsidR="00C9153A" w:rsidRPr="00C9153A" w:rsidRDefault="00C9153A" w:rsidP="00C9153A"/>
    <w:p w14:paraId="7D9DAE2C" w14:textId="33C83EDF" w:rsidR="00C9153A" w:rsidRDefault="00C9153A" w:rsidP="00C9153A">
      <w:pPr>
        <w:pStyle w:val="Heading4"/>
      </w:pPr>
      <w:r>
        <w:t>Competitive Analysis</w:t>
      </w:r>
    </w:p>
    <w:p w14:paraId="2420C742" w14:textId="17AE77CA" w:rsidR="00C9153A" w:rsidRDefault="00C9153A" w:rsidP="00C9153A">
      <w:r>
        <w:t xml:space="preserve">Look for and write about other websites like your one, </w:t>
      </w:r>
      <w:proofErr w:type="gramStart"/>
      <w:r>
        <w:t>e.g.</w:t>
      </w:r>
      <w:proofErr w:type="gramEnd"/>
      <w:r>
        <w:t xml:space="preserve"> charity and goods distribution websites. At least three, best would be five. For each website write about their functional and visual layout. What do they have in them that is useful, and what is not useful? Write a summary of the requirements you have </w:t>
      </w:r>
      <w:proofErr w:type="gramStart"/>
      <w:r>
        <w:t>discovered</w:t>
      </w:r>
      <w:proofErr w:type="gramEnd"/>
      <w:r>
        <w:t xml:space="preserve"> </w:t>
      </w:r>
    </w:p>
    <w:p w14:paraId="611AF829" w14:textId="4CD2B5FC" w:rsidR="00C9153A" w:rsidRDefault="00C9153A" w:rsidP="00C9153A">
      <w:pPr>
        <w:pStyle w:val="Heading3"/>
      </w:pPr>
      <w:bookmarkStart w:id="11" w:name="_Toc65578714"/>
      <w:r>
        <w:t>Site Content</w:t>
      </w:r>
      <w:bookmarkEnd w:id="11"/>
    </w:p>
    <w:p w14:paraId="3CB38216" w14:textId="4C0CE0C0" w:rsidR="00CF2672" w:rsidRDefault="00CF2672" w:rsidP="00CF2672">
      <w:pPr>
        <w:pStyle w:val="Heading4"/>
      </w:pPr>
      <w:r>
        <w:t>Content and Functional requirements</w:t>
      </w:r>
    </w:p>
    <w:p w14:paraId="4A9C6BDF" w14:textId="20BE3993" w:rsidR="00C9153A" w:rsidRDefault="00C9153A" w:rsidP="00C9153A">
      <w:r>
        <w:t xml:space="preserve">Write </w:t>
      </w:r>
      <w:r w:rsidR="00CF2672">
        <w:t>a summary of</w:t>
      </w:r>
      <w:r>
        <w:t xml:space="preserve"> the </w:t>
      </w:r>
      <w:r w:rsidR="00CF2672">
        <w:t xml:space="preserve">required </w:t>
      </w:r>
      <w:r>
        <w:t xml:space="preserve">content of the </w:t>
      </w:r>
      <w:r w:rsidR="00CF2672">
        <w:t>website and</w:t>
      </w:r>
      <w:r>
        <w:t xml:space="preserve"> list the Functional requirements.</w:t>
      </w:r>
    </w:p>
    <w:p w14:paraId="751998C2" w14:textId="7B2168F2" w:rsidR="00CF2672" w:rsidRDefault="00CF2672" w:rsidP="00C9153A">
      <w:r>
        <w:t>Content includes written text, images, forms, navigation within the website.  Functional requirements are identified in the brief.</w:t>
      </w:r>
    </w:p>
    <w:p w14:paraId="4BC414CF" w14:textId="257D5907" w:rsidR="00CF2672" w:rsidRDefault="00CF2672" w:rsidP="00CF2672">
      <w:pPr>
        <w:pStyle w:val="Heading4"/>
      </w:pPr>
      <w:r>
        <w:t xml:space="preserve">Group and Label your </w:t>
      </w:r>
      <w:proofErr w:type="gramStart"/>
      <w:r>
        <w:t>Content</w:t>
      </w:r>
      <w:proofErr w:type="gramEnd"/>
    </w:p>
    <w:p w14:paraId="54CD3B02" w14:textId="1F0A65C8" w:rsidR="00CF2672" w:rsidRDefault="00CF2672" w:rsidP="00CF2672">
      <w:r>
        <w:t xml:space="preserve">Use </w:t>
      </w:r>
      <w:proofErr w:type="gramStart"/>
      <w:r>
        <w:t>a number of</w:t>
      </w:r>
      <w:proofErr w:type="gramEnd"/>
      <w:r>
        <w:t xml:space="preserve"> “stickies” or a whiteboard to represent the content in your website. </w:t>
      </w:r>
      <w:proofErr w:type="spellStart"/>
      <w:r>
        <w:t>Oragnise</w:t>
      </w:r>
      <w:proofErr w:type="spellEnd"/>
      <w:r>
        <w:t xml:space="preserve"> that into groups and potential “hierarchies”</w:t>
      </w:r>
    </w:p>
    <w:p w14:paraId="6CEF76AE" w14:textId="6A6F0B77" w:rsidR="00CF2672" w:rsidRDefault="00CF2672" w:rsidP="00CF2672">
      <w:pPr>
        <w:pStyle w:val="Heading3"/>
      </w:pPr>
      <w:bookmarkStart w:id="12" w:name="_Toc65578715"/>
      <w:r>
        <w:t>Site Structure</w:t>
      </w:r>
      <w:bookmarkEnd w:id="12"/>
    </w:p>
    <w:p w14:paraId="4117CD64" w14:textId="1FC1892F" w:rsidR="00CF2672" w:rsidRDefault="00CF2672" w:rsidP="00CF2672">
      <w:pPr>
        <w:pStyle w:val="Heading4"/>
      </w:pPr>
      <w:r>
        <w:t>Metaphors</w:t>
      </w:r>
    </w:p>
    <w:p w14:paraId="5EB8A557" w14:textId="095130B6" w:rsidR="00CF2672" w:rsidRDefault="00CF2672" w:rsidP="00CF2672">
      <w:r>
        <w:t xml:space="preserve">Write a brief definitional </w:t>
      </w:r>
      <w:proofErr w:type="gramStart"/>
      <w:r>
        <w:t>of :</w:t>
      </w:r>
      <w:proofErr w:type="gramEnd"/>
    </w:p>
    <w:p w14:paraId="0AC674E9" w14:textId="488542FD" w:rsidR="00CF2672" w:rsidRDefault="00CF2672" w:rsidP="00CF2672">
      <w:proofErr w:type="spellStart"/>
      <w:r>
        <w:t>Organisational</w:t>
      </w:r>
      <w:proofErr w:type="spellEnd"/>
      <w:r>
        <w:t xml:space="preserve"> metaphor</w:t>
      </w:r>
    </w:p>
    <w:p w14:paraId="64788C25" w14:textId="3B67D128" w:rsidR="00CF2672" w:rsidRDefault="00CF2672" w:rsidP="00CF2672">
      <w:r>
        <w:t>Functional metaphor</w:t>
      </w:r>
    </w:p>
    <w:p w14:paraId="362F1BE0" w14:textId="51294171" w:rsidR="00CF2672" w:rsidRDefault="00CF2672" w:rsidP="00CF2672">
      <w:r>
        <w:t>Visual metaphor</w:t>
      </w:r>
    </w:p>
    <w:p w14:paraId="36C06F2F" w14:textId="7E2ADDAC" w:rsidR="00CF2672" w:rsidRDefault="00CF2672" w:rsidP="00CF2672">
      <w:pPr>
        <w:pStyle w:val="Heading4"/>
      </w:pPr>
      <w:r>
        <w:t>Site structure listing</w:t>
      </w:r>
    </w:p>
    <w:p w14:paraId="4D871C59" w14:textId="6D7DC2BF" w:rsidR="00CF2672" w:rsidRDefault="00CF2672" w:rsidP="00CF2672">
      <w:r>
        <w:t>Write a text based hierarchical listing of your website. This should come from your Grouping and Labeling work.</w:t>
      </w:r>
    </w:p>
    <w:p w14:paraId="0CA50763" w14:textId="48E5AC2B" w:rsidR="00CF2672" w:rsidRDefault="00CF2672" w:rsidP="00CF2672">
      <w:pPr>
        <w:pStyle w:val="Heading4"/>
      </w:pPr>
      <w:r>
        <w:t>Architectural “</w:t>
      </w:r>
      <w:proofErr w:type="gramStart"/>
      <w:r>
        <w:t>blue print</w:t>
      </w:r>
      <w:proofErr w:type="gramEnd"/>
      <w:r>
        <w:t>”</w:t>
      </w:r>
    </w:p>
    <w:p w14:paraId="2E0ADB18" w14:textId="64AAE415" w:rsidR="00CF2672" w:rsidRDefault="00CF2672" w:rsidP="00CF2672">
      <w:r>
        <w:t xml:space="preserve">Create a graphical diagrammatic map of the site, that </w:t>
      </w:r>
      <w:proofErr w:type="spellStart"/>
      <w:r>
        <w:t>includesnavigation</w:t>
      </w:r>
      <w:proofErr w:type="spellEnd"/>
      <w:r>
        <w:t xml:space="preserve"> links, </w:t>
      </w:r>
      <w:proofErr w:type="gramStart"/>
      <w:r>
        <w:t>e.g.</w:t>
      </w:r>
      <w:proofErr w:type="gramEnd"/>
      <w:r>
        <w:t xml:space="preserve"> a Visual representation of the site’s structure</w:t>
      </w:r>
    </w:p>
    <w:p w14:paraId="297892CF" w14:textId="5B38158C" w:rsidR="00CF2672" w:rsidRDefault="00CF2672" w:rsidP="00CF2672">
      <w:pPr>
        <w:pStyle w:val="Heading4"/>
      </w:pPr>
      <w:r>
        <w:t xml:space="preserve">Define </w:t>
      </w:r>
      <w:proofErr w:type="gramStart"/>
      <w:r>
        <w:t>navigation</w:t>
      </w:r>
      <w:proofErr w:type="gramEnd"/>
    </w:p>
    <w:p w14:paraId="119F84B0" w14:textId="2A53B8E5" w:rsidR="00CF2672" w:rsidRDefault="00CF2672" w:rsidP="00CF2672">
      <w:r>
        <w:t xml:space="preserve">In your diagram indicate Global navigation and </w:t>
      </w:r>
      <w:r w:rsidR="00D8044D">
        <w:t>L</w:t>
      </w:r>
      <w:r>
        <w:t>ocal nav</w:t>
      </w:r>
      <w:r w:rsidR="00D8044D">
        <w:t>ig</w:t>
      </w:r>
      <w:r>
        <w:t>ation.</w:t>
      </w:r>
    </w:p>
    <w:p w14:paraId="68E8F53E" w14:textId="37F8329E" w:rsidR="00D8044D" w:rsidRDefault="00D8044D" w:rsidP="00D8044D">
      <w:pPr>
        <w:pStyle w:val="Heading4"/>
      </w:pPr>
      <w:r>
        <w:lastRenderedPageBreak/>
        <w:t>Visual Design</w:t>
      </w:r>
    </w:p>
    <w:p w14:paraId="47BAB9C7" w14:textId="3FA30BB2" w:rsidR="00D8044D" w:rsidRDefault="00D8044D" w:rsidP="00D8044D">
      <w:r>
        <w:t>Create a series of layouts (in grid format), that depict parts of the website.</w:t>
      </w:r>
    </w:p>
    <w:p w14:paraId="6D047FBB" w14:textId="6D73919B" w:rsidR="00D8044D" w:rsidRDefault="00D8044D" w:rsidP="00D8044D">
      <w:proofErr w:type="gramStart"/>
      <w:r>
        <w:t>Mock up</w:t>
      </w:r>
      <w:proofErr w:type="gramEnd"/>
      <w:r>
        <w:t xml:space="preserve"> webpages – design sketches.</w:t>
      </w:r>
    </w:p>
    <w:p w14:paraId="05A5E63E" w14:textId="4A78BA9C" w:rsidR="00D8044D" w:rsidRDefault="00D8044D">
      <w:r>
        <w:br w:type="page"/>
      </w:r>
    </w:p>
    <w:p w14:paraId="149BD73B" w14:textId="4D429215" w:rsidR="00D8044D" w:rsidRDefault="00D8044D" w:rsidP="00D8044D">
      <w:pPr>
        <w:pStyle w:val="Heading2"/>
      </w:pPr>
      <w:bookmarkStart w:id="13" w:name="_Toc65578716"/>
      <w:r>
        <w:lastRenderedPageBreak/>
        <w:t>User Stories – Designing to build</w:t>
      </w:r>
      <w:bookmarkEnd w:id="13"/>
    </w:p>
    <w:p w14:paraId="6C3424B7" w14:textId="430B6910" w:rsidR="00D8044D" w:rsidRDefault="00D8044D" w:rsidP="00D8044D">
      <w:r>
        <w:t xml:space="preserve">From your previous information architectural </w:t>
      </w:r>
      <w:proofErr w:type="gramStart"/>
      <w:r>
        <w:t>analysis ,</w:t>
      </w:r>
      <w:proofErr w:type="gramEnd"/>
      <w:r>
        <w:t xml:space="preserve"> extract a series of User Stories, to be used in an Agile process. Your Scenarios and Functional requirements can guide your in this. Read </w:t>
      </w:r>
      <w:proofErr w:type="gramStart"/>
      <w:r>
        <w:t>here</w:t>
      </w:r>
      <w:proofErr w:type="gramEnd"/>
    </w:p>
    <w:p w14:paraId="07478557" w14:textId="27CA75A9" w:rsidR="00D8044D" w:rsidRDefault="00CD558B" w:rsidP="00D8044D">
      <w:hyperlink r:id="rId9" w:history="1">
        <w:r w:rsidR="00D8044D" w:rsidRPr="00D8044D">
          <w:rPr>
            <w:rStyle w:val="Hyperlink"/>
          </w:rPr>
          <w:t>https://www.atlassian.com/agile/project-management/user-stories</w:t>
        </w:r>
      </w:hyperlink>
    </w:p>
    <w:p w14:paraId="1D10AEFC" w14:textId="34B62CE7" w:rsidR="00D8044D" w:rsidRDefault="00D8044D" w:rsidP="00D8044D">
      <w:r>
        <w:t>Write a list of features – this is actually identified in your previous analysis, from the “</w:t>
      </w:r>
      <w:proofErr w:type="gramStart"/>
      <w:r>
        <w:t>Blue Print</w:t>
      </w:r>
      <w:proofErr w:type="gramEnd"/>
      <w:r>
        <w:t xml:space="preserve">” site structure diagram. </w:t>
      </w:r>
    </w:p>
    <w:p w14:paraId="67114DF9" w14:textId="2B1CBED5" w:rsidR="00D8044D" w:rsidRDefault="00D8044D" w:rsidP="00D8044D">
      <w:r>
        <w:t>Create a “backlog list” of features (and tasks) you need to do to build the website.</w:t>
      </w:r>
    </w:p>
    <w:p w14:paraId="08D1C946" w14:textId="2276122F" w:rsidR="00D8044D" w:rsidRDefault="00D8044D" w:rsidP="00D8044D">
      <w:pPr>
        <w:pStyle w:val="Heading3"/>
      </w:pPr>
      <w:bookmarkStart w:id="14" w:name="_Toc65578717"/>
      <w:r>
        <w:t>CRUD analysis</w:t>
      </w:r>
      <w:r w:rsidR="00EC5F39">
        <w:t xml:space="preserve"> – API prototype</w:t>
      </w:r>
      <w:bookmarkEnd w:id="14"/>
    </w:p>
    <w:p w14:paraId="631F107E" w14:textId="0EC7D67D" w:rsidR="00D8044D" w:rsidRDefault="00D8044D" w:rsidP="00D8044D">
      <w:r>
        <w:t>Produce a CRUD table – details to come, that lists the proposed INSERTS (creates</w:t>
      </w:r>
      <w:proofErr w:type="gramStart"/>
      <w:r>
        <w:t>) ,</w:t>
      </w:r>
      <w:proofErr w:type="gramEnd"/>
      <w:r>
        <w:t xml:space="preserve"> RETRIEVALS, </w:t>
      </w:r>
      <w:r w:rsidR="00EC5F39">
        <w:t xml:space="preserve">UPDATES and DELETIONS of data required in the implementation of your website. </w:t>
      </w:r>
    </w:p>
    <w:p w14:paraId="237C2159" w14:textId="59BC28CC" w:rsidR="00EC5F39" w:rsidRPr="00D8044D" w:rsidRDefault="00EC5F39" w:rsidP="00D8044D">
      <w:r>
        <w:t xml:space="preserve">Create an API that implements these for your website. At least with testable “mockups”. of functionality, </w:t>
      </w:r>
    </w:p>
    <w:p w14:paraId="4C750C46" w14:textId="1F327EE4" w:rsidR="00C6554A" w:rsidRPr="008B2CBB" w:rsidRDefault="008B2CBB" w:rsidP="008B2CBB">
      <w:pPr>
        <w:rPr>
          <w:rFonts w:asciiTheme="majorHAnsi" w:eastAsiaTheme="majorEastAsia" w:hAnsiTheme="majorHAnsi" w:cstheme="majorBidi"/>
          <w:color w:val="007789" w:themeColor="accent1" w:themeShade="BF"/>
          <w:sz w:val="32"/>
        </w:rPr>
      </w:pPr>
      <w:r>
        <w:br w:type="page"/>
      </w:r>
    </w:p>
    <w:p w14:paraId="0227AB41" w14:textId="12900111" w:rsidR="008B2CBB" w:rsidRDefault="008B2CBB" w:rsidP="008B2CBB">
      <w:pPr>
        <w:pStyle w:val="Heading1"/>
      </w:pPr>
      <w:bookmarkStart w:id="15" w:name="_Toc65578718"/>
      <w:r>
        <w:lastRenderedPageBreak/>
        <w:t>Evaluating web technology – which to use.?</w:t>
      </w:r>
      <w:bookmarkEnd w:id="15"/>
    </w:p>
    <w:p w14:paraId="3985A98A" w14:textId="77777777" w:rsidR="008B2CBB" w:rsidRDefault="008B2CBB">
      <w:pPr>
        <w:rPr>
          <w:rFonts w:asciiTheme="majorHAnsi" w:eastAsiaTheme="majorEastAsia" w:hAnsiTheme="majorHAnsi" w:cstheme="majorBidi"/>
          <w:color w:val="007789" w:themeColor="accent1" w:themeShade="BF"/>
          <w:sz w:val="32"/>
        </w:rPr>
      </w:pPr>
      <w:r>
        <w:br w:type="page"/>
      </w:r>
    </w:p>
    <w:p w14:paraId="0B35A353" w14:textId="5A477553" w:rsidR="008B2CBB" w:rsidRDefault="008B2CBB" w:rsidP="008B2CBB">
      <w:pPr>
        <w:pStyle w:val="Heading1"/>
      </w:pPr>
      <w:bookmarkStart w:id="16" w:name="_Toc65578719"/>
      <w:r>
        <w:lastRenderedPageBreak/>
        <w:t>Developing the website</w:t>
      </w:r>
      <w:bookmarkEnd w:id="16"/>
      <w:r w:rsidR="00EC5F39">
        <w:t xml:space="preserve"> – about web technology</w:t>
      </w:r>
    </w:p>
    <w:p w14:paraId="026CE525" w14:textId="269F76D0" w:rsidR="00EC5F39" w:rsidRDefault="00EC5F39" w:rsidP="00EC5F39"/>
    <w:p w14:paraId="4E9DD026" w14:textId="60E423B6" w:rsidR="00EC5F39" w:rsidRDefault="00EC5F39" w:rsidP="00EC5F39">
      <w:pPr>
        <w:pStyle w:val="Heading1"/>
      </w:pPr>
      <w:r>
        <w:t>Summary and Conclusion</w:t>
      </w:r>
    </w:p>
    <w:p w14:paraId="2B3AE9B1" w14:textId="77777777" w:rsidR="00EC5F39" w:rsidRDefault="00EC5F39">
      <w:pPr>
        <w:rPr>
          <w:rFonts w:asciiTheme="majorHAnsi" w:eastAsiaTheme="majorEastAsia" w:hAnsiTheme="majorHAnsi" w:cstheme="majorBidi"/>
          <w:color w:val="007789" w:themeColor="accent1" w:themeShade="BF"/>
          <w:sz w:val="32"/>
        </w:rPr>
      </w:pPr>
      <w:r>
        <w:br w:type="page"/>
      </w:r>
    </w:p>
    <w:p w14:paraId="6988DF7C" w14:textId="0E23E659" w:rsidR="00EC5F39" w:rsidRDefault="00EC5F39" w:rsidP="00EC5F39">
      <w:pPr>
        <w:pStyle w:val="Heading1"/>
      </w:pPr>
      <w:r>
        <w:lastRenderedPageBreak/>
        <w:t>References</w:t>
      </w:r>
    </w:p>
    <w:p w14:paraId="4EC20B79" w14:textId="6D0C1074" w:rsidR="00EC5F39" w:rsidRPr="00EC5F39" w:rsidRDefault="00EC5F39" w:rsidP="00EC5F39">
      <w:r>
        <w:t>APA 7 style citations and referencing throughout this report.</w:t>
      </w:r>
    </w:p>
    <w:sectPr w:rsidR="00EC5F39" w:rsidRPr="00EC5F39">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7BC67" w14:textId="77777777" w:rsidR="00CD558B" w:rsidRDefault="00CD558B" w:rsidP="00C6554A">
      <w:pPr>
        <w:spacing w:before="0" w:after="0" w:line="240" w:lineRule="auto"/>
      </w:pPr>
      <w:r>
        <w:separator/>
      </w:r>
    </w:p>
  </w:endnote>
  <w:endnote w:type="continuationSeparator" w:id="0">
    <w:p w14:paraId="57BE594A" w14:textId="77777777" w:rsidR="00CD558B" w:rsidRDefault="00CD558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064E3"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0ADDA" w14:textId="77777777" w:rsidR="00CD558B" w:rsidRDefault="00CD558B" w:rsidP="00C6554A">
      <w:pPr>
        <w:spacing w:before="0" w:after="0" w:line="240" w:lineRule="auto"/>
      </w:pPr>
      <w:r>
        <w:separator/>
      </w:r>
    </w:p>
  </w:footnote>
  <w:footnote w:type="continuationSeparator" w:id="0">
    <w:p w14:paraId="3F65013D" w14:textId="77777777" w:rsidR="00CD558B" w:rsidRDefault="00CD558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BB"/>
    <w:rsid w:val="001015DC"/>
    <w:rsid w:val="00135A81"/>
    <w:rsid w:val="002554CD"/>
    <w:rsid w:val="00293B83"/>
    <w:rsid w:val="002B06A3"/>
    <w:rsid w:val="002B4294"/>
    <w:rsid w:val="003258C2"/>
    <w:rsid w:val="00333D0D"/>
    <w:rsid w:val="004C049F"/>
    <w:rsid w:val="005000E2"/>
    <w:rsid w:val="00697A1C"/>
    <w:rsid w:val="006A3CE7"/>
    <w:rsid w:val="008B2CBB"/>
    <w:rsid w:val="00973C3F"/>
    <w:rsid w:val="00C6554A"/>
    <w:rsid w:val="00C9153A"/>
    <w:rsid w:val="00CD558B"/>
    <w:rsid w:val="00CF2672"/>
    <w:rsid w:val="00D8044D"/>
    <w:rsid w:val="00EC5F39"/>
    <w:rsid w:val="00ED7C44"/>
    <w:rsid w:val="00F95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3BB7D"/>
  <w15:chartTrackingRefBased/>
  <w15:docId w15:val="{4AE3D24E-2840-4F02-81B2-A11E904E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8B2CB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9153A"/>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8B2CB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B2CBB"/>
    <w:pPr>
      <w:spacing w:after="100"/>
    </w:pPr>
  </w:style>
  <w:style w:type="paragraph" w:styleId="NormalWeb">
    <w:name w:val="Normal (Web)"/>
    <w:basedOn w:val="Normal"/>
    <w:uiPriority w:val="99"/>
    <w:unhideWhenUsed/>
    <w:rsid w:val="008B2CBB"/>
    <w:pPr>
      <w:spacing w:before="100" w:beforeAutospacing="1" w:after="100" w:afterAutospacing="1" w:line="240" w:lineRule="auto"/>
    </w:pPr>
    <w:rPr>
      <w:rFonts w:ascii="Times New Roman" w:eastAsia="Times New Roman" w:hAnsi="Times New Roman" w:cs="Times New Roman"/>
      <w:color w:val="auto"/>
      <w:sz w:val="24"/>
      <w:szCs w:val="24"/>
      <w:lang w:val="en-NZ" w:eastAsia="en-NZ"/>
    </w:rPr>
  </w:style>
  <w:style w:type="character" w:customStyle="1" w:styleId="Heading4Char">
    <w:name w:val="Heading 4 Char"/>
    <w:basedOn w:val="DefaultParagraphFont"/>
    <w:link w:val="Heading4"/>
    <w:uiPriority w:val="9"/>
    <w:rsid w:val="008B2CBB"/>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9153A"/>
    <w:rPr>
      <w:rFonts w:asciiTheme="majorHAnsi" w:eastAsiaTheme="majorEastAsia" w:hAnsiTheme="majorHAnsi" w:cstheme="majorBidi"/>
      <w:color w:val="007789" w:themeColor="accent1" w:themeShade="BF"/>
    </w:rPr>
  </w:style>
  <w:style w:type="character" w:styleId="UnresolvedMention">
    <w:name w:val="Unresolved Mention"/>
    <w:basedOn w:val="DefaultParagraphFont"/>
    <w:uiPriority w:val="99"/>
    <w:semiHidden/>
    <w:unhideWhenUsed/>
    <w:rsid w:val="00D8044D"/>
    <w:rPr>
      <w:color w:val="605E5C"/>
      <w:shd w:val="clear" w:color="auto" w:fill="E1DFDD"/>
    </w:rPr>
  </w:style>
  <w:style w:type="paragraph" w:styleId="TOC2">
    <w:name w:val="toc 2"/>
    <w:basedOn w:val="Normal"/>
    <w:next w:val="Normal"/>
    <w:autoRedefine/>
    <w:uiPriority w:val="39"/>
    <w:unhideWhenUsed/>
    <w:rsid w:val="00EC5F39"/>
    <w:pPr>
      <w:spacing w:after="100"/>
      <w:ind w:left="220"/>
    </w:pPr>
  </w:style>
  <w:style w:type="paragraph" w:styleId="TOC3">
    <w:name w:val="toc 3"/>
    <w:basedOn w:val="Normal"/>
    <w:next w:val="Normal"/>
    <w:autoRedefine/>
    <w:uiPriority w:val="39"/>
    <w:unhideWhenUsed/>
    <w:rsid w:val="00EC5F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21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tlassian.com/agile/project-management/user-sto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ddc\AppData\Local\Microsoft\Office\16.0\DTS\en-US%7b5840B541-9D92-4181-B0C3-CA9285D31BCF%7d\%7bC8DD3BD3-E069-4518-B5F0-A15FD51D888C%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96502B12074815AD4AAFB67FC879D5"/>
        <w:category>
          <w:name w:val="General"/>
          <w:gallery w:val="placeholder"/>
        </w:category>
        <w:types>
          <w:type w:val="bbPlcHdr"/>
        </w:types>
        <w:behaviors>
          <w:behavior w:val="content"/>
        </w:behaviors>
        <w:guid w:val="{4C889F3C-781A-4F44-A8A9-F482C8D85CF2}"/>
      </w:docPartPr>
      <w:docPartBody>
        <w:p w:rsidR="00570BB2" w:rsidRDefault="00134885">
          <w:pPr>
            <w:pStyle w:val="8F96502B12074815AD4AAFB67FC879D5"/>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B2"/>
    <w:rsid w:val="00134885"/>
    <w:rsid w:val="00570BB2"/>
    <w:rsid w:val="007357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96502B12074815AD4AAFB67FC879D5">
    <w:name w:val="8F96502B12074815AD4AAFB67FC879D5"/>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A738D-FD99-4CAB-B6A9-30EB251D1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{C8DD3BD3-E069-4518-B5F0-A15FD51D888C}tf02835058_win32</Template>
  <TotalTime>1182</TotalTime>
  <Pages>1</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dc:creator>
  <cp:keywords/>
  <dc:description/>
  <cp:lastModifiedBy>Sean C</cp:lastModifiedBy>
  <cp:revision>6</cp:revision>
  <dcterms:created xsi:type="dcterms:W3CDTF">2021-03-02T01:43:00Z</dcterms:created>
  <dcterms:modified xsi:type="dcterms:W3CDTF">2021-03-09T02:00:00Z</dcterms:modified>
</cp:coreProperties>
</file>